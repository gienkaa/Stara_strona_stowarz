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0"/>
        <w:gridCol w:w="724"/>
        <w:gridCol w:w="6218"/>
      </w:tblGrid>
      <w:tr w:rsidR="001B2ABD" w14:paraId="4B532894" w14:textId="77777777" w:rsidTr="00BC256E">
        <w:trPr>
          <w:trHeight w:val="4291"/>
        </w:trPr>
        <w:tc>
          <w:tcPr>
            <w:tcW w:w="3620" w:type="dxa"/>
            <w:vAlign w:val="bottom"/>
          </w:tcPr>
          <w:p w14:paraId="58871A6D" w14:textId="4B350503" w:rsidR="001B2ABD" w:rsidRDefault="004E6AD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0E2E43" wp14:editId="593D71C6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-2306320</wp:posOffset>
                  </wp:positionV>
                  <wp:extent cx="1838325" cy="1693545"/>
                  <wp:effectExtent l="0" t="0" r="0" b="1905"/>
                  <wp:wrapTight wrapText="bothSides">
                    <wp:wrapPolygon edited="0">
                      <wp:start x="0" y="0"/>
                      <wp:lineTo x="0" y="21381"/>
                      <wp:lineTo x="21264" y="21381"/>
                      <wp:lineTo x="21264" y="0"/>
                      <wp:lineTo x="0" y="0"/>
                    </wp:wrapPolygon>
                  </wp:wrapTight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 4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0" t="9918" r="1780" b="11114"/>
                          <a:stretch/>
                        </pic:blipFill>
                        <pic:spPr bwMode="auto">
                          <a:xfrm>
                            <a:off x="0" y="0"/>
                            <a:ext cx="1838325" cy="169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4" w:type="dxa"/>
          </w:tcPr>
          <w:p w14:paraId="520DAF5F" w14:textId="77777777" w:rsidR="001B2ABD" w:rsidRPr="00477EE4" w:rsidRDefault="001B2ABD" w:rsidP="000C45FF">
            <w:pPr>
              <w:tabs>
                <w:tab w:val="left" w:pos="990"/>
              </w:tabs>
              <w:rPr>
                <w:sz w:val="56"/>
                <w:szCs w:val="56"/>
              </w:rPr>
            </w:pPr>
          </w:p>
        </w:tc>
        <w:tc>
          <w:tcPr>
            <w:tcW w:w="6218" w:type="dxa"/>
            <w:vAlign w:val="bottom"/>
          </w:tcPr>
          <w:p w14:paraId="720DBF4D" w14:textId="2542AA26" w:rsidR="001B2ABD" w:rsidRDefault="00477EE4" w:rsidP="001B2ABD">
            <w:pPr>
              <w:pStyle w:val="Tytu"/>
              <w:rPr>
                <w:sz w:val="56"/>
                <w:szCs w:val="56"/>
              </w:rPr>
            </w:pPr>
            <w:r w:rsidRPr="00477EE4">
              <w:rPr>
                <w:sz w:val="56"/>
                <w:szCs w:val="56"/>
              </w:rPr>
              <w:t>Eunika Hrynek</w:t>
            </w:r>
          </w:p>
          <w:p w14:paraId="098638E4" w14:textId="7D41486F" w:rsidR="00BC256E" w:rsidRDefault="00BC256E" w:rsidP="00BC256E"/>
          <w:p w14:paraId="4C84C0B6" w14:textId="1BE1DFA9" w:rsidR="00BC256E" w:rsidRDefault="00BC256E" w:rsidP="00BC256E"/>
          <w:p w14:paraId="428C1BD7" w14:textId="2FB967E1" w:rsidR="00BC256E" w:rsidRDefault="00BC256E" w:rsidP="00BC256E">
            <w:pPr>
              <w:pStyle w:val="Nagwek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O mnie</w:t>
            </w:r>
          </w:p>
          <w:p w14:paraId="1470ED7A" w14:textId="7271C601" w:rsidR="001B2ABD" w:rsidRPr="00BC256E" w:rsidRDefault="00BC256E" w:rsidP="00B17725">
            <w:r w:rsidRPr="004E6ADA">
              <w:t xml:space="preserve">Nazywam się Eunika Hrynek i mam 18 lat. Obecnie jestem uczniem drugiej klasy technikum o profilu informatycznym. Posiadam rozwiniętą wiedzę ze sfery IT. Programuję strony internetowe. Cały czas się doszkalam. Bardzo lubię pracę z ludźmi, świetnie odnajduję się w zespole. Do każdej pracy podchodzę sumiennie i uczciwie. Wykonanie obowiązków na czas jest dla mnie bardzo ważne, dlatego staram się jak najlepiej rozplanować </w:t>
            </w:r>
            <w:r w:rsidR="003C27B0">
              <w:t>pracę</w:t>
            </w:r>
            <w:r w:rsidRPr="004E6ADA">
              <w:t>. Liczy się dla mnie nie tylko czas , ale przede wszystkim jakość. Chętnie zdobędę większe doświadczenie.</w:t>
            </w:r>
          </w:p>
        </w:tc>
      </w:tr>
      <w:tr w:rsidR="001B2ABD" w14:paraId="2FDEB199" w14:textId="77777777" w:rsidTr="00BC256E">
        <w:trPr>
          <w:trHeight w:val="9357"/>
        </w:trPr>
        <w:tc>
          <w:tcPr>
            <w:tcW w:w="3620" w:type="dxa"/>
          </w:tcPr>
          <w:p w14:paraId="5337F8F2" w14:textId="1BF548E6" w:rsidR="00036450" w:rsidRPr="00CB0055" w:rsidRDefault="00BC256E" w:rsidP="00CB0055">
            <w:pPr>
              <w:pStyle w:val="Nagwek3"/>
            </w:pPr>
            <w:r>
              <w:t>Dane osobowe</w:t>
            </w:r>
          </w:p>
          <w:sdt>
            <w:sdtPr>
              <w:id w:val="1111563247"/>
              <w:placeholder>
                <w:docPart w:val="20F9F403035544D7B62BBD54D14636F4"/>
              </w:placeholder>
              <w:temporary/>
              <w:showingPlcHdr/>
              <w15:appearance w15:val="hidden"/>
            </w:sdtPr>
            <w:sdtEndPr/>
            <w:sdtContent>
              <w:p w14:paraId="255640D8" w14:textId="77777777" w:rsidR="004D3011" w:rsidRDefault="004D3011" w:rsidP="004D3011">
                <w:r w:rsidRPr="004D3011">
                  <w:rPr>
                    <w:lang w:bidi="pl-PL"/>
                  </w:rPr>
                  <w:t>TELEFON:</w:t>
                </w:r>
              </w:p>
            </w:sdtContent>
          </w:sdt>
          <w:p w14:paraId="79026BA4" w14:textId="4D148758" w:rsidR="004D3011" w:rsidRDefault="00AC1B77" w:rsidP="004D3011">
            <w:r>
              <w:t>608-811-724</w:t>
            </w:r>
          </w:p>
          <w:p w14:paraId="113B6C99" w14:textId="77777777" w:rsidR="004D3011" w:rsidRDefault="004D3011" w:rsidP="004D3011"/>
          <w:sdt>
            <w:sdtPr>
              <w:id w:val="-240260293"/>
              <w:placeholder>
                <w:docPart w:val="EF10072129304138AD150CD6D974BF8A"/>
              </w:placeholder>
              <w:temporary/>
              <w:showingPlcHdr/>
              <w15:appearance w15:val="hidden"/>
            </w:sdtPr>
            <w:sdtEndPr/>
            <w:sdtContent>
              <w:p w14:paraId="2FC1E90C" w14:textId="77777777" w:rsidR="004D3011" w:rsidRPr="00FB1EF2" w:rsidRDefault="004D3011" w:rsidP="004D3011">
                <w:r w:rsidRPr="00FB1EF2">
                  <w:rPr>
                    <w:lang w:bidi="pl-PL"/>
                  </w:rPr>
                  <w:t>ADRES E-MAIL:</w:t>
                </w:r>
              </w:p>
            </w:sdtContent>
          </w:sdt>
          <w:p w14:paraId="3D16456E" w14:textId="2543FAB2" w:rsidR="00036450" w:rsidRPr="00FB1EF2" w:rsidRDefault="00FE2B78" w:rsidP="004D3011">
            <w:pPr>
              <w:rPr>
                <w:rStyle w:val="Hipercze"/>
              </w:rPr>
            </w:pPr>
            <w:hyperlink r:id="rId10" w:history="1">
              <w:r w:rsidR="00BC256E" w:rsidRPr="00FB1EF2">
                <w:rPr>
                  <w:rStyle w:val="Hipercze"/>
                </w:rPr>
                <w:t>hrynekeunika.contact@gmail.com</w:t>
              </w:r>
            </w:hyperlink>
          </w:p>
          <w:p w14:paraId="7EED9E95" w14:textId="25486CC8" w:rsidR="00BC256E" w:rsidRDefault="00BC256E" w:rsidP="00BC256E">
            <w:pPr>
              <w:rPr>
                <w:rStyle w:val="Hipercze"/>
              </w:rPr>
            </w:pPr>
          </w:p>
          <w:p w14:paraId="0A17F511" w14:textId="6AD6A5EE" w:rsidR="00BC256E" w:rsidRDefault="00BC256E" w:rsidP="00BC256E">
            <w:r>
              <w:t>ADRES:</w:t>
            </w:r>
          </w:p>
          <w:p w14:paraId="47A889C1" w14:textId="6F1ECF63" w:rsidR="00BC256E" w:rsidRDefault="00BC256E" w:rsidP="00BC256E">
            <w:r>
              <w:t>ul. Stanisława Mikołajczyka 12/148,</w:t>
            </w:r>
          </w:p>
          <w:p w14:paraId="0C06F10B" w14:textId="7DC375A5" w:rsidR="00BC256E" w:rsidRDefault="00BC256E" w:rsidP="00BC256E">
            <w:r>
              <w:t>35-209 Rzeszów</w:t>
            </w:r>
          </w:p>
          <w:p w14:paraId="01B3B94D" w14:textId="66D872BF" w:rsidR="00BC256E" w:rsidRDefault="00BC256E" w:rsidP="00BC256E"/>
          <w:p w14:paraId="18B6F6F0" w14:textId="538E32C1" w:rsidR="00BC256E" w:rsidRDefault="00BC256E" w:rsidP="00BC256E">
            <w:r>
              <w:t>LINKEDIN:</w:t>
            </w:r>
          </w:p>
          <w:p w14:paraId="113E0922" w14:textId="52D5EAF8" w:rsidR="00BC256E" w:rsidRPr="00BC256E" w:rsidRDefault="00FE2B78" w:rsidP="00BC256E">
            <w:pPr>
              <w:rPr>
                <w:lang w:val="de-DE"/>
              </w:rPr>
            </w:pPr>
            <w:hyperlink r:id="rId11" w:history="1">
              <w:r w:rsidR="00BC256E" w:rsidRPr="00BC256E">
                <w:rPr>
                  <w:rStyle w:val="Hipercze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  <w:lang w:val="de-DE"/>
                </w:rPr>
                <w:t>linkedin.com/in/eunika-hrynek-893351202</w:t>
              </w:r>
            </w:hyperlink>
          </w:p>
          <w:p w14:paraId="66820A7C" w14:textId="16AF907A" w:rsidR="00BC256E" w:rsidRPr="00BC256E" w:rsidRDefault="00BC256E" w:rsidP="00BC256E">
            <w:pPr>
              <w:rPr>
                <w:lang w:val="de-DE"/>
              </w:rPr>
            </w:pPr>
          </w:p>
          <w:p w14:paraId="02BC11C4" w14:textId="67D2CB0B" w:rsidR="00BC256E" w:rsidRPr="00AC1B77" w:rsidRDefault="00BC256E" w:rsidP="004D3011">
            <w:pPr>
              <w:rPr>
                <w:rStyle w:val="Hipercze"/>
                <w:lang w:val="de-DE"/>
              </w:rPr>
            </w:pPr>
          </w:p>
          <w:p w14:paraId="1A725F29" w14:textId="122611F6" w:rsidR="004D3011" w:rsidRPr="00BC256E" w:rsidRDefault="004E6ADA" w:rsidP="00CB0055">
            <w:pPr>
              <w:pStyle w:val="Nagwek3"/>
            </w:pPr>
            <w:r>
              <w:t>Certyfikaty</w:t>
            </w:r>
          </w:p>
          <w:p w14:paraId="26AA54C5" w14:textId="38FD758F" w:rsidR="00BC256E" w:rsidRDefault="00BC256E" w:rsidP="00BC256E">
            <w:pPr>
              <w:tabs>
                <w:tab w:val="left" w:pos="990"/>
              </w:tabs>
            </w:pPr>
            <w:r>
              <w:t>- Certyfikat : Biznesplan- Akademia PARP, 03.2021.</w:t>
            </w:r>
          </w:p>
          <w:p w14:paraId="3BA0F2C0" w14:textId="77777777" w:rsidR="004D3011" w:rsidRDefault="00BC256E" w:rsidP="004D3011">
            <w:r>
              <w:t>- Certyfikat : E-commerce i marketing internetowy w MŚP- Akademia PARP, 10.2019.</w:t>
            </w:r>
          </w:p>
          <w:p w14:paraId="6D10BD76" w14:textId="707A4CAC" w:rsidR="00BC256E" w:rsidRDefault="00BC256E" w:rsidP="00BC256E">
            <w:pPr>
              <w:tabs>
                <w:tab w:val="left" w:pos="990"/>
              </w:tabs>
            </w:pPr>
            <w:r>
              <w:t>- Certyfikat : Jak założyć własną firmę?- Akademia PARP, 10.2020.</w:t>
            </w:r>
          </w:p>
          <w:p w14:paraId="36413CCC" w14:textId="748D1EBE" w:rsidR="00BC256E" w:rsidRDefault="00BC256E" w:rsidP="00BC256E">
            <w:pPr>
              <w:tabs>
                <w:tab w:val="left" w:pos="990"/>
              </w:tabs>
            </w:pPr>
            <w:r>
              <w:t>- Certyfikat : Media społecznościowe w biznesie- Akademia PARP, 03.2020.</w:t>
            </w:r>
          </w:p>
          <w:p w14:paraId="29B12E36" w14:textId="661AF8A5" w:rsidR="00BC256E" w:rsidRDefault="00BC256E" w:rsidP="00BC256E">
            <w:pPr>
              <w:tabs>
                <w:tab w:val="left" w:pos="990"/>
              </w:tabs>
            </w:pPr>
            <w:r>
              <w:t>- Certyfikat : Ochrona danych osobowych w MŚP (RODO)- Akademia PARP, 12.2020.</w:t>
            </w:r>
          </w:p>
          <w:p w14:paraId="64E156FB" w14:textId="0D4689A3" w:rsidR="00BC256E" w:rsidRDefault="00BC256E" w:rsidP="00BC256E">
            <w:pPr>
              <w:tabs>
                <w:tab w:val="left" w:pos="990"/>
              </w:tabs>
            </w:pPr>
          </w:p>
          <w:p w14:paraId="1320E76D" w14:textId="7FC62B5B" w:rsidR="00BC256E" w:rsidRPr="004E6ADA" w:rsidRDefault="00BC256E" w:rsidP="004D3011"/>
        </w:tc>
        <w:tc>
          <w:tcPr>
            <w:tcW w:w="724" w:type="dxa"/>
          </w:tcPr>
          <w:p w14:paraId="705B0455" w14:textId="77777777" w:rsidR="001B2ABD" w:rsidRPr="004E6ADA" w:rsidRDefault="001B2ABD" w:rsidP="000C45FF">
            <w:pPr>
              <w:tabs>
                <w:tab w:val="left" w:pos="990"/>
              </w:tabs>
            </w:pPr>
          </w:p>
        </w:tc>
        <w:tc>
          <w:tcPr>
            <w:tcW w:w="6218" w:type="dxa"/>
          </w:tcPr>
          <w:p w14:paraId="6EC21282" w14:textId="343E6018" w:rsidR="001B2ABD" w:rsidRDefault="00BC256E" w:rsidP="00036450">
            <w:pPr>
              <w:pStyle w:val="Nagwek2"/>
            </w:pPr>
            <w:r>
              <w:t>Wykształcenie</w:t>
            </w:r>
          </w:p>
          <w:p w14:paraId="6D9BB9F7" w14:textId="176629A0" w:rsidR="00036450" w:rsidRDefault="00477EE4" w:rsidP="00036450">
            <w:r>
              <w:t>09/2019 – obecnie</w:t>
            </w:r>
          </w:p>
          <w:p w14:paraId="590D3292" w14:textId="09380602" w:rsidR="00477EE4" w:rsidRDefault="00477EE4" w:rsidP="00036450">
            <w:r w:rsidRPr="00477EE4">
              <w:rPr>
                <w:b/>
                <w:bCs/>
              </w:rPr>
              <w:t>Zespół Szkół Elektronicznych</w:t>
            </w:r>
            <w:r>
              <w:t xml:space="preserve"> |Rzeszów, ul. Hetmańska 120</w:t>
            </w:r>
          </w:p>
          <w:p w14:paraId="454B2B35" w14:textId="7FFB998B" w:rsidR="00477EE4" w:rsidRDefault="00477EE4" w:rsidP="00036450">
            <w:r>
              <w:t>Technikum: Informatyka</w:t>
            </w:r>
          </w:p>
          <w:p w14:paraId="723E6FB1" w14:textId="5F64E88D" w:rsidR="00477EE4" w:rsidRDefault="00477EE4" w:rsidP="00036450">
            <w:r>
              <w:t>Średnia ocen po klasie drugiej: 5.59.</w:t>
            </w:r>
          </w:p>
          <w:sdt>
            <w:sdtPr>
              <w:id w:val="1001553383"/>
              <w:placeholder>
                <w:docPart w:val="2F4BB348376B4C2BA01BBF240ECACE92"/>
              </w:placeholder>
              <w:temporary/>
              <w:showingPlcHdr/>
              <w15:appearance w15:val="hidden"/>
            </w:sdtPr>
            <w:sdtEndPr/>
            <w:sdtContent>
              <w:p w14:paraId="0A3A38F0" w14:textId="77777777" w:rsidR="00036450" w:rsidRDefault="00036450" w:rsidP="00036450">
                <w:pPr>
                  <w:pStyle w:val="Nagwek2"/>
                </w:pPr>
                <w:r w:rsidRPr="00036450">
                  <w:rPr>
                    <w:lang w:bidi="pl-PL"/>
                  </w:rPr>
                  <w:t>DOŚWIADCZENIE ZAWODOWE</w:t>
                </w:r>
              </w:p>
            </w:sdtContent>
          </w:sdt>
          <w:p w14:paraId="506B3B0A" w14:textId="3D73307F" w:rsidR="004D3011" w:rsidRDefault="004E6ADA" w:rsidP="00036450">
            <w:r>
              <w:t>11/2020 – 12/2020</w:t>
            </w:r>
          </w:p>
          <w:p w14:paraId="07184A7D" w14:textId="110BECCE" w:rsidR="004E6ADA" w:rsidRDefault="004E6ADA" w:rsidP="00036450">
            <w:r w:rsidRPr="004E6ADA">
              <w:rPr>
                <w:b/>
                <w:bCs/>
              </w:rPr>
              <w:t>Bank Spółdzielczy w Lubaczowie</w:t>
            </w:r>
            <w:r>
              <w:t xml:space="preserve"> |Lubaczów</w:t>
            </w:r>
          </w:p>
          <w:p w14:paraId="11886013" w14:textId="5D05D076" w:rsidR="004E6ADA" w:rsidRDefault="004E6ADA" w:rsidP="00036450">
            <w:r w:rsidRPr="004E6ADA">
              <w:t>Praktyka zawodowa w dziale informatyki</w:t>
            </w:r>
          </w:p>
          <w:p w14:paraId="431B25E5" w14:textId="46430824" w:rsidR="004E6ADA" w:rsidRDefault="004E6ADA" w:rsidP="00036450">
            <w:r w:rsidRPr="004E6ADA">
              <w:t>Wykonywanie podstawowych czynności w dziale IT banku. Praca na serwerach, tworzenie i administracja stronami internetowymi, zarządzanie siecią. Kontakt z klientami.  Praktyka organizowana przez szkołę. Rekomendacja od pracodawcy.</w:t>
            </w:r>
          </w:p>
          <w:sdt>
            <w:sdtPr>
              <w:id w:val="1669594239"/>
              <w:placeholder>
                <w:docPart w:val="5A432DD185DC49C6936FE92E9F26A850"/>
              </w:placeholder>
              <w:temporary/>
              <w:showingPlcHdr/>
              <w15:appearance w15:val="hidden"/>
            </w:sdtPr>
            <w:sdtEndPr/>
            <w:sdtContent>
              <w:p w14:paraId="3CC4CAB8" w14:textId="77777777" w:rsidR="00036450" w:rsidRDefault="00180329" w:rsidP="00036450">
                <w:pPr>
                  <w:pStyle w:val="Nagwek2"/>
                </w:pPr>
                <w:r w:rsidRPr="00036450">
                  <w:rPr>
                    <w:rStyle w:val="Nagwek2Znak"/>
                    <w:b/>
                    <w:lang w:bidi="pl-PL"/>
                  </w:rPr>
                  <w:t>UMIEJĘTNOŚCI</w:t>
                </w:r>
              </w:p>
            </w:sdtContent>
          </w:sdt>
          <w:p w14:paraId="1ADE5C5A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język angielski na poziomie B2;</w:t>
            </w:r>
          </w:p>
          <w:p w14:paraId="5F899C8B" w14:textId="73BC44F9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val="en-US"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val="en-US" w:eastAsia="pl-PL"/>
              </w:rPr>
              <w:t xml:space="preserve">- </w:t>
            </w:r>
            <w:r w:rsidR="00BC256E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val="en-US" w:eastAsia="pl-PL"/>
              </w:rPr>
              <w:t xml:space="preserve">płynna obsługa </w:t>
            </w: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val="en-US" w:eastAsia="pl-PL"/>
              </w:rPr>
              <w:t xml:space="preserve"> MS Windows, PowerPoint, Access, Excel;</w:t>
            </w:r>
          </w:p>
          <w:p w14:paraId="3D477503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tworzenie stron internetowych w języku HTML, CSS;</w:t>
            </w:r>
          </w:p>
          <w:p w14:paraId="7960B8DF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szybkie pisanie na klawiaturze;</w:t>
            </w:r>
          </w:p>
          <w:p w14:paraId="0EA1397A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zdolność szybkiej i efektywnej nauki;</w:t>
            </w:r>
          </w:p>
          <w:p w14:paraId="5A26B78A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dobra organizacja pracy;</w:t>
            </w:r>
          </w:p>
          <w:p w14:paraId="1A5C0825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komunikatywność;</w:t>
            </w:r>
          </w:p>
          <w:p w14:paraId="57B13334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umiejętność pracy w zespole;</w:t>
            </w:r>
          </w:p>
          <w:p w14:paraId="440641D5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zdolności związane z efektywnym zarządzaniem czasem;</w:t>
            </w:r>
          </w:p>
          <w:p w14:paraId="3F187074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samodzielność;</w:t>
            </w:r>
          </w:p>
          <w:p w14:paraId="279EF772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zdolności organizacyjne;</w:t>
            </w:r>
          </w:p>
          <w:p w14:paraId="18879A12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zarządzanie social media;</w:t>
            </w:r>
          </w:p>
          <w:p w14:paraId="252E6D39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zdolności adaptacyjne;</w:t>
            </w:r>
          </w:p>
          <w:p w14:paraId="0120DE88" w14:textId="77777777" w:rsidR="004E6ADA" w:rsidRPr="006C47DF" w:rsidRDefault="004E6ADA" w:rsidP="004E6ADA">
            <w:pPr>
              <w:shd w:val="clear" w:color="auto" w:fill="FFFFFF"/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</w:pPr>
            <w:r w:rsidRPr="006C47DF">
              <w:rPr>
                <w:rFonts w:ascii="Source Sans Pro" w:eastAsia="Times New Roman" w:hAnsi="Source Sans Pro" w:cs="Times New Roman"/>
                <w:color w:val="464C50"/>
                <w:sz w:val="21"/>
                <w:szCs w:val="21"/>
                <w:lang w:eastAsia="pl-PL"/>
              </w:rPr>
              <w:t>- kreatywność;</w:t>
            </w:r>
          </w:p>
          <w:p w14:paraId="64A1D7BF" w14:textId="0248E390" w:rsidR="004E6ADA" w:rsidRPr="004E6ADA" w:rsidRDefault="004E6ADA" w:rsidP="004E6ADA">
            <w:pPr>
              <w:pStyle w:val="Nagwek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</w:p>
        </w:tc>
      </w:tr>
    </w:tbl>
    <w:p w14:paraId="4333EAEE" w14:textId="2C2C3830" w:rsidR="004E6ADA" w:rsidRDefault="004E6ADA" w:rsidP="00BC256E">
      <w:pPr>
        <w:tabs>
          <w:tab w:val="left" w:pos="990"/>
        </w:tabs>
        <w:jc w:val="center"/>
      </w:pPr>
      <w:r>
        <w:t xml:space="preserve">                                                        </w:t>
      </w:r>
    </w:p>
    <w:p w14:paraId="39C87F2F" w14:textId="3774435C" w:rsidR="004E6ADA" w:rsidRDefault="004E6ADA" w:rsidP="004E6ADA">
      <w:pPr>
        <w:tabs>
          <w:tab w:val="left" w:pos="990"/>
        </w:tabs>
        <w:jc w:val="right"/>
      </w:pPr>
      <w:r>
        <w:t xml:space="preserve"> </w:t>
      </w:r>
    </w:p>
    <w:p w14:paraId="0D50140D" w14:textId="414EB533" w:rsidR="0043117B" w:rsidRDefault="00FE2B78" w:rsidP="00BC256E">
      <w:pPr>
        <w:tabs>
          <w:tab w:val="left" w:pos="990"/>
        </w:tabs>
      </w:pPr>
    </w:p>
    <w:sectPr w:rsidR="0043117B" w:rsidSect="00AE7882">
      <w:headerReference w:type="default" r:id="rId12"/>
      <w:foot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F0710" w14:textId="77777777" w:rsidR="00FE2B78" w:rsidRDefault="00FE2B78" w:rsidP="000C45FF">
      <w:r>
        <w:separator/>
      </w:r>
    </w:p>
  </w:endnote>
  <w:endnote w:type="continuationSeparator" w:id="0">
    <w:p w14:paraId="1F950EB9" w14:textId="77777777" w:rsidR="00FE2B78" w:rsidRDefault="00FE2B7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EDD0" w14:textId="3A5E3D68" w:rsidR="004E6ADA" w:rsidRPr="00BC256E" w:rsidRDefault="00BC256E">
    <w:pPr>
      <w:pStyle w:val="Stopka"/>
      <w:rPr>
        <w:sz w:val="16"/>
        <w:szCs w:val="16"/>
      </w:rPr>
    </w:pPr>
    <w:r w:rsidRPr="00BC256E">
      <w:rPr>
        <w:sz w:val="16"/>
        <w:szCs w:val="16"/>
      </w:rPr>
      <w:t xml:space="preserve">Wyrażam zgodę na przetwarzanie moich danych osobowych przez </w:t>
    </w:r>
    <w:r w:rsidR="00FB1EF2">
      <w:rPr>
        <w:sz w:val="16"/>
        <w:szCs w:val="16"/>
      </w:rPr>
      <w:t>firmę</w:t>
    </w:r>
    <w:r w:rsidRPr="00BC256E">
      <w:rPr>
        <w:sz w:val="16"/>
        <w:szCs w:val="16"/>
      </w:rPr>
      <w:t xml:space="preserve"> w celu prowadzenia rekrutacji na aplikowane przeze mnie stanowisko.</w:t>
    </w: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49E9" w14:textId="77777777" w:rsidR="00FE2B78" w:rsidRDefault="00FE2B78" w:rsidP="000C45FF">
      <w:r>
        <w:separator/>
      </w:r>
    </w:p>
  </w:footnote>
  <w:footnote w:type="continuationSeparator" w:id="0">
    <w:p w14:paraId="400FDB39" w14:textId="77777777" w:rsidR="00FE2B78" w:rsidRDefault="00FE2B7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4C45" w14:textId="1BA0FEE6" w:rsidR="000C45FF" w:rsidRDefault="000C45FF">
    <w:pPr>
      <w:pStyle w:val="Nagwek"/>
    </w:pPr>
    <w:r>
      <w:rPr>
        <w:noProof/>
        <w:lang w:bidi="pl-PL"/>
      </w:rPr>
      <w:drawing>
        <wp:anchor distT="0" distB="0" distL="114300" distR="114300" simplePos="0" relativeHeight="251658240" behindDoc="1" locked="0" layoutInCell="1" allowOverlap="1" wp14:anchorId="2AA3A21F" wp14:editId="1C549057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130" cy="9991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7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C27B0"/>
    <w:rsid w:val="004071FC"/>
    <w:rsid w:val="00445947"/>
    <w:rsid w:val="00477EE4"/>
    <w:rsid w:val="004813B3"/>
    <w:rsid w:val="00496591"/>
    <w:rsid w:val="004C63E4"/>
    <w:rsid w:val="004D3011"/>
    <w:rsid w:val="004E6ADA"/>
    <w:rsid w:val="005262AC"/>
    <w:rsid w:val="005E39D5"/>
    <w:rsid w:val="00600670"/>
    <w:rsid w:val="0062123A"/>
    <w:rsid w:val="00625B5B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50B33"/>
    <w:rsid w:val="00AC1B77"/>
    <w:rsid w:val="00AD76E2"/>
    <w:rsid w:val="00AE7882"/>
    <w:rsid w:val="00B17725"/>
    <w:rsid w:val="00B20152"/>
    <w:rsid w:val="00B359E4"/>
    <w:rsid w:val="00B57D98"/>
    <w:rsid w:val="00B70850"/>
    <w:rsid w:val="00BC256E"/>
    <w:rsid w:val="00C066B6"/>
    <w:rsid w:val="00C37BA1"/>
    <w:rsid w:val="00C4674C"/>
    <w:rsid w:val="00C506CF"/>
    <w:rsid w:val="00C72BED"/>
    <w:rsid w:val="00C9578B"/>
    <w:rsid w:val="00CB0055"/>
    <w:rsid w:val="00CB5BD9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B1EF2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7F6B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ny">
    <w:name w:val="Normal"/>
    <w:qFormat/>
    <w:rsid w:val="00BC256E"/>
    <w:rPr>
      <w:sz w:val="18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B359E4"/>
    <w:pPr>
      <w:outlineLvl w:val="3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1B2ABD"/>
    <w:rPr>
      <w:caps/>
      <w:color w:val="000000" w:themeColor="text1"/>
      <w:sz w:val="96"/>
      <w:szCs w:val="76"/>
    </w:rPr>
  </w:style>
  <w:style w:type="character" w:styleId="Uwydatnienie">
    <w:name w:val="Emphasis"/>
    <w:basedOn w:val="Domylnaczcionkaakapitu"/>
    <w:uiPriority w:val="11"/>
    <w:semiHidden/>
    <w:qFormat/>
    <w:rsid w:val="00E25A2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ny"/>
    <w:next w:val="Normalny"/>
    <w:link w:val="DataZnak"/>
    <w:uiPriority w:val="99"/>
    <w:rsid w:val="00036450"/>
  </w:style>
  <w:style w:type="character" w:customStyle="1" w:styleId="DataZnak">
    <w:name w:val="Data Znak"/>
    <w:basedOn w:val="Domylnaczcionkaakapitu"/>
    <w:link w:val="Data"/>
    <w:uiPriority w:val="99"/>
    <w:rsid w:val="00036450"/>
    <w:rPr>
      <w:sz w:val="18"/>
      <w:szCs w:val="22"/>
    </w:rPr>
  </w:style>
  <w:style w:type="character" w:styleId="Hipercze">
    <w:name w:val="Hyperlink"/>
    <w:basedOn w:val="Domylnaczcionkaakapitu"/>
    <w:uiPriority w:val="99"/>
    <w:unhideWhenUsed/>
    <w:rsid w:val="00281FD5"/>
    <w:rPr>
      <w:color w:val="B85A22" w:themeColor="accent2" w:themeShade="BF"/>
      <w:u w:val="single"/>
    </w:rPr>
  </w:style>
  <w:style w:type="character" w:styleId="Nierozpoznanawzmianka">
    <w:name w:val="Unresolved Mention"/>
    <w:basedOn w:val="Domylnaczcionkaakapitu"/>
    <w:uiPriority w:val="99"/>
    <w:semiHidden/>
    <w:rsid w:val="004813B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C45FF"/>
    <w:rPr>
      <w:sz w:val="22"/>
      <w:szCs w:val="22"/>
    </w:rPr>
  </w:style>
  <w:style w:type="paragraph" w:styleId="Stopka">
    <w:name w:val="footer"/>
    <w:basedOn w:val="Normalny"/>
    <w:link w:val="StopkaZnak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C45FF"/>
    <w:rPr>
      <w:sz w:val="22"/>
      <w:szCs w:val="22"/>
    </w:rPr>
  </w:style>
  <w:style w:type="table" w:styleId="Tabela-Siatka">
    <w:name w:val="Table Grid"/>
    <w:basedOn w:val="Standardowy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B2ABD"/>
    <w:rPr>
      <w:color w:val="8080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PodtytuZnak">
    <w:name w:val="Podtytuł Znak"/>
    <w:basedOn w:val="Domylnaczcionkaakapitu"/>
    <w:link w:val="Podtytu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Nagwek3Znak">
    <w:name w:val="Nagłówek 3 Znak"/>
    <w:basedOn w:val="Domylnaczcionkaakapitu"/>
    <w:link w:val="Nagwe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Nagwek4Znak">
    <w:name w:val="Nagłówek 4 Znak"/>
    <w:basedOn w:val="Domylnaczcionkaakapitu"/>
    <w:link w:val="Nagwek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eunika-hrynek-893351202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hrynekeunika.contact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nik\AppData\Roaming\Microsoft\Templates\Niebieskoszary%20&#380;yciory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F9F403035544D7B62BBD54D14636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F6D072-8F67-4467-B5BB-C3038943EE85}"/>
      </w:docPartPr>
      <w:docPartBody>
        <w:p w:rsidR="00B77696" w:rsidRDefault="0075407A">
          <w:pPr>
            <w:pStyle w:val="20F9F403035544D7B62BBD54D14636F4"/>
          </w:pPr>
          <w:r w:rsidRPr="004D3011">
            <w:rPr>
              <w:lang w:bidi="pl-PL"/>
            </w:rPr>
            <w:t>TELEFON:</w:t>
          </w:r>
        </w:p>
      </w:docPartBody>
    </w:docPart>
    <w:docPart>
      <w:docPartPr>
        <w:name w:val="EF10072129304138AD150CD6D974BF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BD8447-89DD-4CA6-A3E7-9AEFD72F31D9}"/>
      </w:docPartPr>
      <w:docPartBody>
        <w:p w:rsidR="00B77696" w:rsidRDefault="0075407A">
          <w:pPr>
            <w:pStyle w:val="EF10072129304138AD150CD6D974BF8A"/>
          </w:pPr>
          <w:r w:rsidRPr="004D3011">
            <w:rPr>
              <w:lang w:bidi="pl-PL"/>
            </w:rPr>
            <w:t>ADRES E-MAIL:</w:t>
          </w:r>
        </w:p>
      </w:docPartBody>
    </w:docPart>
    <w:docPart>
      <w:docPartPr>
        <w:name w:val="2F4BB348376B4C2BA01BBF240ECACE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228CEA-B5EC-4C17-9C1D-90E258955D6F}"/>
      </w:docPartPr>
      <w:docPartBody>
        <w:p w:rsidR="00B77696" w:rsidRDefault="0075407A">
          <w:pPr>
            <w:pStyle w:val="2F4BB348376B4C2BA01BBF240ECACE92"/>
          </w:pPr>
          <w:r w:rsidRPr="00036450">
            <w:rPr>
              <w:lang w:bidi="pl-PL"/>
            </w:rPr>
            <w:t>DOŚWIADCZENIE ZAWODOWE</w:t>
          </w:r>
        </w:p>
      </w:docPartBody>
    </w:docPart>
    <w:docPart>
      <w:docPartPr>
        <w:name w:val="5A432DD185DC49C6936FE92E9F26A8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8A30F52-F350-4B4D-BED6-46AF5AC00397}"/>
      </w:docPartPr>
      <w:docPartBody>
        <w:p w:rsidR="00B77696" w:rsidRDefault="0075407A">
          <w:pPr>
            <w:pStyle w:val="5A432DD185DC49C6936FE92E9F26A850"/>
          </w:pPr>
          <w:r w:rsidRPr="00036450">
            <w:rPr>
              <w:rStyle w:val="Nagwek2Znak"/>
              <w:lang w:bidi="pl-PL"/>
            </w:rPr>
            <w:t>UMIEJĘTNOŚCI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CA"/>
    <w:rsid w:val="005365CA"/>
    <w:rsid w:val="006242C5"/>
    <w:rsid w:val="0075407A"/>
    <w:rsid w:val="00B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qFormat/>
    <w:rsid w:val="005365C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0F9F403035544D7B62BBD54D14636F4">
    <w:name w:val="20F9F403035544D7B62BBD54D14636F4"/>
  </w:style>
  <w:style w:type="paragraph" w:customStyle="1" w:styleId="EF10072129304138AD150CD6D974BF8A">
    <w:name w:val="EF10072129304138AD150CD6D974BF8A"/>
  </w:style>
  <w:style w:type="character" w:styleId="Hipercze">
    <w:name w:val="Hyperlink"/>
    <w:basedOn w:val="Domylnaczcionkaakapitu"/>
    <w:uiPriority w:val="99"/>
    <w:unhideWhenUsed/>
    <w:rPr>
      <w:color w:val="C45911" w:themeColor="accent2" w:themeShade="BF"/>
      <w:u w:val="single"/>
    </w:rPr>
  </w:style>
  <w:style w:type="paragraph" w:customStyle="1" w:styleId="2F4BB348376B4C2BA01BBF240ECACE92">
    <w:name w:val="2F4BB348376B4C2BA01BBF240ECACE92"/>
  </w:style>
  <w:style w:type="character" w:customStyle="1" w:styleId="Nagwek2Znak">
    <w:name w:val="Nagłówek 2 Znak"/>
    <w:basedOn w:val="Domylnaczcionkaakapitu"/>
    <w:link w:val="Nagwek2"/>
    <w:uiPriority w:val="9"/>
    <w:rsid w:val="005365C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A432DD185DC49C6936FE92E9F26A850">
    <w:name w:val="5A432DD185DC49C6936FE92E9F26A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Niebieskoszary życiorys.dotx</Template>
  <TotalTime>0</TotalTime>
  <Pages>1</Pages>
  <Words>326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2021-06-24T16:46:00Z</dcterms:created>
  <dcterms:modified xsi:type="dcterms:W3CDTF">2021-06-24T18:01:00Z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